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58B" w:rsidRPr="0060358B" w:rsidRDefault="0060358B" w:rsidP="0060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1.1</w:t>
      </w:r>
    </w:p>
    <w:p w:rsidR="0060358B" w:rsidRDefault="0060358B" w:rsidP="0060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393E96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1.2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1.3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1.4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TotalUnitsInStock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1.5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1.6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SalesTotalNoDiscount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1.7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 or UK'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'Freight &gt;100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t>QUESTION 1.8</w:t>
      </w: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93A23" w:rsidRDefault="00893A23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58B" w:rsidRPr="0060358B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u w:val="single"/>
        </w:rPr>
      </w:pPr>
      <w:r w:rsidRPr="0060358B">
        <w:rPr>
          <w:rFonts w:ascii="Consolas" w:hAnsi="Consolas" w:cs="Consolas"/>
          <w:b/>
          <w:sz w:val="19"/>
          <w:szCs w:val="19"/>
          <w:u w:val="single"/>
        </w:rPr>
        <w:lastRenderedPageBreak/>
        <w:t>CREATING A DATABASE AND TWO RELATIONAL TABLES</w:t>
      </w:r>
    </w:p>
    <w:p w:rsidR="0060358B" w:rsidRPr="00893A23" w:rsidRDefault="0060358B" w:rsidP="0089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593B" w:rsidRP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DATABASE </w:t>
      </w:r>
      <w:r>
        <w:rPr>
          <w:rFonts w:ascii="Consolas" w:hAnsi="Consolas" w:cs="Consolas"/>
          <w:sz w:val="19"/>
          <w:szCs w:val="19"/>
        </w:rPr>
        <w:t>LEAGUE_OF_LEGENDS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 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Champion_Role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755D" w:rsidRDefault="00E6755D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593B" w:rsidRDefault="00DD593B" w:rsidP="00E6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Skins 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93B" w:rsidRDefault="00DD593B" w:rsidP="00DD593B"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Skins 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Skin_Price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93B" w:rsidRDefault="00DD593B" w:rsidP="00DD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358B" w:rsidRDefault="00DD593B" w:rsidP="0060358B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Champions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ChampionID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358B" w:rsidRPr="0060358B" w:rsidRDefault="0060358B" w:rsidP="0060358B">
      <w:pPr>
        <w:spacing w:after="0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0358B" w:rsidRPr="0060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3B"/>
    <w:rsid w:val="00393E96"/>
    <w:rsid w:val="004952D3"/>
    <w:rsid w:val="0060358B"/>
    <w:rsid w:val="007E0703"/>
    <w:rsid w:val="00893A23"/>
    <w:rsid w:val="00B9663C"/>
    <w:rsid w:val="00DD593B"/>
    <w:rsid w:val="00E6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3BD7"/>
  <w15:chartTrackingRefBased/>
  <w15:docId w15:val="{54A8A3D3-416F-432D-879C-68A8DE95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37C0A39E</Template>
  <TotalTime>270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Romero</dc:creator>
  <cp:keywords/>
  <dc:description/>
  <cp:lastModifiedBy>Javier Romero</cp:lastModifiedBy>
  <cp:revision>1</cp:revision>
  <dcterms:created xsi:type="dcterms:W3CDTF">2019-11-18T18:54:00Z</dcterms:created>
  <dcterms:modified xsi:type="dcterms:W3CDTF">2019-11-18T23:24:00Z</dcterms:modified>
</cp:coreProperties>
</file>